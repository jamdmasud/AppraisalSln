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tblpXSpec="center" w:tblpY="289"/>
        <w:tblOverlap w:val="never"/>
        <w:tblW w:w="938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35"/>
        <w:gridCol w:w="4932"/>
        <w:gridCol w:w="713"/>
        <w:gridCol w:w="1195"/>
        <w:gridCol w:w="1685"/>
        <w:gridCol w:w="25"/>
      </w:tblGrid>
      <w:tr w:rsidR="00A30ED5" w:rsidRPr="00A30ED5" w:rsidTr="00367F22">
        <w:trPr>
          <w:gridAfter w:val="4"/>
          <w:wAfter w:w="3618" w:type="dxa"/>
          <w:trHeight w:val="675"/>
        </w:trPr>
        <w:tc>
          <w:tcPr>
            <w:tcW w:w="5767" w:type="dxa"/>
            <w:gridSpan w:val="2"/>
            <w:tcBorders>
              <w:bottom w:val="single" w:sz="4" w:space="0" w:color="997339" w:themeColor="accent6" w:themeShade="BF"/>
            </w:tcBorders>
            <w:shd w:val="clear" w:color="auto" w:fill="auto"/>
            <w:vAlign w:val="bottom"/>
          </w:tcPr>
          <w:p w:rsidR="00E31815" w:rsidRPr="00A30ED5" w:rsidRDefault="004557F7" w:rsidP="00E31815">
            <w:pPr>
              <w:pStyle w:val="Heading1"/>
              <w:framePr w:hSpace="0" w:wrap="auto" w:xAlign="left" w:yAlign="inline"/>
              <w:suppressOverlap w:val="0"/>
              <w:rPr>
                <w:color w:val="000000" w:themeColor="text1"/>
              </w:rPr>
            </w:pPr>
            <w:r w:rsidRPr="00A30ED5">
              <w:rPr>
                <w:noProof/>
                <w:color w:val="000000" w:themeColor="text1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0" allowOverlap="1" wp14:anchorId="49F9651F" wp14:editId="7FA9351E">
                      <wp:simplePos x="0" y="0"/>
                      <wp:positionH relativeFrom="page">
                        <wp:posOffset>-561975</wp:posOffset>
                      </wp:positionH>
                      <wp:positionV relativeFrom="page">
                        <wp:posOffset>-147955</wp:posOffset>
                      </wp:positionV>
                      <wp:extent cx="7068820" cy="7040880"/>
                      <wp:effectExtent l="0" t="0" r="17780" b="26670"/>
                      <wp:wrapNone/>
                      <wp:docPr id="2" name="Rectangl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068820" cy="7040880"/>
                              </a:xfrm>
                              <a:prstGeom prst="rect">
                                <a:avLst/>
                              </a:prstGeom>
                              <a:ln w="12700"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035A63" id="Rectangle 28" o:spid="_x0000_s1026" style="position:absolute;margin-left:-44.25pt;margin-top:-11.65pt;width:556.6pt;height:554.4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" o:allowincell="f" fillcolor="white [3201]" strokecolor="black [3200]" strokeweight="1pt">
                      <w10:wrap anchorx="page" anchory="page"/>
                    </v:rect>
                  </w:pict>
                </mc:Fallback>
              </mc:AlternateContent>
            </w:r>
            <w:r w:rsidR="00E31815" w:rsidRPr="00A30ED5">
              <w:rPr>
                <w:color w:val="000000" w:themeColor="text1"/>
              </w:rPr>
              <w:t>Invoice</w:t>
            </w:r>
          </w:p>
        </w:tc>
      </w:tr>
      <w:tr w:rsidR="00A30ED5" w:rsidRPr="00A30ED5" w:rsidTr="00367F22">
        <w:trPr>
          <w:gridAfter w:val="1"/>
          <w:wAfter w:w="25" w:type="dxa"/>
          <w:trHeight w:val="638"/>
        </w:trPr>
        <w:tc>
          <w:tcPr>
            <w:tcW w:w="9360" w:type="dxa"/>
            <w:gridSpan w:val="5"/>
            <w:tcBorders>
              <w:top w:val="single" w:sz="4" w:space="0" w:color="997339" w:themeColor="accent6" w:themeShade="BF"/>
            </w:tcBorders>
            <w:shd w:val="clear" w:color="auto" w:fill="auto"/>
            <w:tcMar>
              <w:top w:w="0" w:type="dxa"/>
            </w:tcMar>
            <w:vAlign w:val="center"/>
          </w:tcPr>
          <w:p w:rsidR="00F16FE2" w:rsidRPr="00A30ED5" w:rsidRDefault="00F16FE2" w:rsidP="007B3356">
            <w:pPr>
              <w:pStyle w:val="DateandNumber"/>
              <w:rPr>
                <w:color w:val="000000" w:themeColor="text1"/>
                <w:sz w:val="20"/>
                <w:szCs w:val="20"/>
              </w:rPr>
            </w:pPr>
            <w:r w:rsidRPr="00A30ED5">
              <w:rPr>
                <w:color w:val="000000" w:themeColor="text1"/>
                <w:sz w:val="20"/>
                <w:szCs w:val="20"/>
              </w:rPr>
              <w:t xml:space="preserve">Date: </w:t>
            </w:r>
            <w:sdt>
              <w:sdtPr>
                <w:rPr>
                  <w:color w:val="000000" w:themeColor="text1"/>
                  <w:sz w:val="20"/>
                  <w:szCs w:val="20"/>
                </w:rPr>
                <w:id w:val="154580934"/>
                <w:placeholder>
                  <w:docPart w:val="9BDC5E43CFE14CC88DA8146B5CEC1ECA"/>
                </w:placeholder>
                <w:date w:fullDate="2017-02-07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E31815" w:rsidRPr="00A30ED5">
                  <w:rPr>
                    <w:color w:val="000000" w:themeColor="text1"/>
                    <w:sz w:val="20"/>
                    <w:szCs w:val="20"/>
                  </w:rPr>
                  <w:t>2/7/2017</w:t>
                </w:r>
              </w:sdtContent>
            </w:sdt>
          </w:p>
          <w:p w:rsidR="00F16FE2" w:rsidRPr="00A30ED5" w:rsidRDefault="006329A5" w:rsidP="007B3356">
            <w:pPr>
              <w:pStyle w:val="DateandNumber"/>
              <w:rPr>
                <w:color w:val="000000" w:themeColor="text1"/>
                <w:sz w:val="20"/>
                <w:szCs w:val="20"/>
              </w:rPr>
            </w:pPr>
            <w:r w:rsidRPr="00A30ED5">
              <w:rPr>
                <w:color w:val="000000" w:themeColor="text1"/>
                <w:sz w:val="20"/>
                <w:szCs w:val="20"/>
              </w:rPr>
              <w:t>Invoice</w:t>
            </w:r>
            <w:r w:rsidR="00F16FE2" w:rsidRPr="00A30ED5">
              <w:rPr>
                <w:color w:val="000000" w:themeColor="text1"/>
                <w:sz w:val="20"/>
                <w:szCs w:val="20"/>
              </w:rPr>
              <w:t xml:space="preserve"> # </w:t>
            </w:r>
            <w:sdt>
              <w:sdtPr>
                <w:rPr>
                  <w:color w:val="000000" w:themeColor="text1"/>
                  <w:sz w:val="20"/>
                  <w:szCs w:val="20"/>
                </w:rPr>
                <w:id w:val="154580951"/>
                <w:placeholder>
                  <w:docPart w:val="DB14CC72229846C88CBD6EF500740A02"/>
                </w:placeholder>
                <w:showingPlcHdr/>
              </w:sdtPr>
              <w:sdtEndPr/>
              <w:sdtContent>
                <w:r w:rsidR="007B3356" w:rsidRPr="00A30ED5">
                  <w:rPr>
                    <w:color w:val="000000" w:themeColor="text1"/>
                    <w:sz w:val="20"/>
                    <w:szCs w:val="20"/>
                  </w:rPr>
                  <w:t>[100]</w:t>
                </w:r>
              </w:sdtContent>
            </w:sdt>
          </w:p>
        </w:tc>
      </w:tr>
      <w:tr w:rsidR="00A30ED5" w:rsidRPr="00A30ED5" w:rsidTr="00367F22">
        <w:trPr>
          <w:gridAfter w:val="1"/>
          <w:wAfter w:w="25" w:type="dxa"/>
          <w:trHeight w:val="1845"/>
        </w:trPr>
        <w:tc>
          <w:tcPr>
            <w:tcW w:w="6480" w:type="dxa"/>
            <w:gridSpan w:val="3"/>
            <w:tcBorders>
              <w:bottom w:val="single" w:sz="4" w:space="0" w:color="997339" w:themeColor="accent6" w:themeShade="BF"/>
            </w:tcBorders>
            <w:shd w:val="clear" w:color="auto" w:fill="auto"/>
            <w:tcMar>
              <w:top w:w="0" w:type="dxa"/>
            </w:tcMar>
          </w:tcPr>
          <w:p w:rsidR="00367F22" w:rsidRPr="00A30ED5" w:rsidRDefault="00367F22" w:rsidP="007B3356">
            <w:pPr>
              <w:pStyle w:val="headingright"/>
              <w:rPr>
                <w:color w:val="000000" w:themeColor="text1"/>
                <w:sz w:val="22"/>
                <w:szCs w:val="22"/>
              </w:rPr>
            </w:pPr>
            <w:r w:rsidRPr="00A30ED5">
              <w:rPr>
                <w:color w:val="000000" w:themeColor="text1"/>
                <w:sz w:val="22"/>
                <w:szCs w:val="22"/>
              </w:rPr>
              <w:t>To</w:t>
            </w:r>
          </w:p>
        </w:tc>
        <w:tc>
          <w:tcPr>
            <w:tcW w:w="2880" w:type="dxa"/>
            <w:gridSpan w:val="2"/>
            <w:tcBorders>
              <w:bottom w:val="single" w:sz="4" w:space="0" w:color="997339" w:themeColor="accent6" w:themeShade="BF"/>
            </w:tcBorders>
            <w:shd w:val="clear" w:color="auto" w:fill="auto"/>
          </w:tcPr>
          <w:sdt>
            <w:sdtPr>
              <w:rPr>
                <w:color w:val="000000" w:themeColor="text1"/>
                <w:sz w:val="22"/>
                <w:szCs w:val="22"/>
              </w:rPr>
              <w:id w:val="1238344346"/>
              <w:placeholder>
                <w:docPart w:val="EB242DE1EDFD4A849598D2944071700C"/>
              </w:placeholder>
            </w:sdtPr>
            <w:sdtEndPr/>
            <w:sdtContent>
              <w:p w:rsidR="00367F22" w:rsidRPr="00A30ED5" w:rsidRDefault="000425C7" w:rsidP="007B3356">
                <w:pPr>
                  <w:pStyle w:val="rightalignedtext"/>
                  <w:rPr>
                    <w:color w:val="000000" w:themeColor="text1"/>
                    <w:sz w:val="22"/>
                    <w:szCs w:val="22"/>
                  </w:rPr>
                </w:pPr>
                <w:r>
                  <w:rPr>
                    <w:color w:val="000000" w:themeColor="text1"/>
                    <w:sz w:val="22"/>
                    <w:szCs w:val="22"/>
                  </w:rPr>
                  <w:t>Nazmul Huda Ahmed</w:t>
                </w:r>
              </w:p>
            </w:sdtContent>
          </w:sdt>
          <w:sdt>
            <w:sdtPr>
              <w:rPr>
                <w:color w:val="000000" w:themeColor="text1"/>
                <w:sz w:val="22"/>
                <w:szCs w:val="22"/>
              </w:rPr>
              <w:id w:val="1238344372"/>
              <w:placeholder>
                <w:docPart w:val="C6BB57F7DFE04AEAA25834885E897051"/>
              </w:placeholder>
            </w:sdtPr>
            <w:sdtEndPr/>
            <w:sdtContent>
              <w:p w:rsidR="00367F22" w:rsidRPr="00A30ED5" w:rsidRDefault="000425C7" w:rsidP="007B3356">
                <w:pPr>
                  <w:pStyle w:val="rightalignedtext"/>
                  <w:rPr>
                    <w:color w:val="000000" w:themeColor="text1"/>
                    <w:sz w:val="22"/>
                    <w:szCs w:val="22"/>
                  </w:rPr>
                </w:pPr>
                <w:r>
                  <w:rPr>
                    <w:color w:val="000000" w:themeColor="text1"/>
                    <w:sz w:val="22"/>
                    <w:szCs w:val="22"/>
                  </w:rPr>
                  <w:t>Aman Knittings Ltd.</w:t>
                </w:r>
              </w:p>
            </w:sdtContent>
          </w:sdt>
          <w:sdt>
            <w:sdtPr>
              <w:rPr>
                <w:color w:val="000000" w:themeColor="text1"/>
                <w:sz w:val="22"/>
                <w:szCs w:val="22"/>
              </w:rPr>
              <w:id w:val="1238344398"/>
              <w:placeholder>
                <w:docPart w:val="061D092479B747F4B83E40F711E950AB"/>
              </w:placeholder>
            </w:sdtPr>
            <w:sdtEndPr/>
            <w:sdtContent>
              <w:p w:rsidR="00367F22" w:rsidRPr="00A30ED5" w:rsidRDefault="000425C7" w:rsidP="007B3356">
                <w:pPr>
                  <w:pStyle w:val="rightalignedtext"/>
                  <w:rPr>
                    <w:color w:val="000000" w:themeColor="text1"/>
                    <w:sz w:val="22"/>
                    <w:szCs w:val="22"/>
                  </w:rPr>
                </w:pPr>
                <w:r>
                  <w:rPr>
                    <w:color w:val="000000" w:themeColor="text1"/>
                    <w:sz w:val="22"/>
                    <w:szCs w:val="22"/>
                  </w:rPr>
                  <w:t>Hemayertpur</w:t>
                </w:r>
                <w:r w:rsidR="00357097">
                  <w:rPr>
                    <w:color w:val="000000" w:themeColor="text1"/>
                    <w:sz w:val="22"/>
                    <w:szCs w:val="22"/>
                  </w:rPr>
                  <w:t>, Savar</w:t>
                </w:r>
              </w:p>
            </w:sdtContent>
          </w:sdt>
          <w:sdt>
            <w:sdtPr>
              <w:rPr>
                <w:color w:val="000000" w:themeColor="text1"/>
                <w:sz w:val="22"/>
                <w:szCs w:val="22"/>
              </w:rPr>
              <w:id w:val="1238344401"/>
              <w:placeholder>
                <w:docPart w:val="B470FDB3E284437C9A10C9FEA52A4F25"/>
              </w:placeholder>
            </w:sdtPr>
            <w:sdtEndPr/>
            <w:sdtContent>
              <w:p w:rsidR="00367F22" w:rsidRPr="00A30ED5" w:rsidRDefault="00357097" w:rsidP="007B3356">
                <w:pPr>
                  <w:pStyle w:val="rightalignedtext"/>
                  <w:rPr>
                    <w:color w:val="000000" w:themeColor="text1"/>
                    <w:sz w:val="22"/>
                    <w:szCs w:val="22"/>
                  </w:rPr>
                </w:pPr>
                <w:r>
                  <w:rPr>
                    <w:color w:val="000000" w:themeColor="text1"/>
                    <w:sz w:val="22"/>
                    <w:szCs w:val="22"/>
                  </w:rPr>
                  <w:t>Dhaka-1340</w:t>
                </w:r>
              </w:p>
            </w:sdtContent>
          </w:sdt>
          <w:sdt>
            <w:sdtPr>
              <w:rPr>
                <w:color w:val="000000" w:themeColor="text1"/>
                <w:sz w:val="22"/>
                <w:szCs w:val="22"/>
              </w:rPr>
              <w:id w:val="1238344404"/>
              <w:placeholder>
                <w:docPart w:val="73A95F7BC19B479FB13DFEDD81C4E5E9"/>
              </w:placeholder>
            </w:sdtPr>
            <w:sdtEndPr/>
            <w:sdtContent>
              <w:p w:rsidR="00367F22" w:rsidRPr="00A30ED5" w:rsidRDefault="000425C7" w:rsidP="007B3356">
                <w:pPr>
                  <w:pStyle w:val="rightalignedtext"/>
                  <w:rPr>
                    <w:color w:val="000000" w:themeColor="text1"/>
                    <w:sz w:val="22"/>
                    <w:szCs w:val="22"/>
                  </w:rPr>
                </w:pPr>
                <w:r>
                  <w:rPr>
                    <w:color w:val="000000" w:themeColor="text1"/>
                    <w:sz w:val="22"/>
                    <w:szCs w:val="22"/>
                  </w:rPr>
                  <w:t>01730328608</w:t>
                </w:r>
              </w:p>
            </w:sdtContent>
          </w:sdt>
          <w:p w:rsidR="00367F22" w:rsidRPr="00A30ED5" w:rsidRDefault="00367F22" w:rsidP="007B3356">
            <w:pPr>
              <w:pStyle w:val="rightalignedtext"/>
              <w:rPr>
                <w:color w:val="000000" w:themeColor="text1"/>
                <w:sz w:val="22"/>
                <w:szCs w:val="22"/>
              </w:rPr>
            </w:pPr>
          </w:p>
        </w:tc>
        <w:bookmarkStart w:id="0" w:name="_GoBack"/>
        <w:bookmarkEnd w:id="0"/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pStyle w:val="ColumnHeading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proofErr w:type="spellStart"/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68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67F22" w:rsidRPr="00A30ED5" w:rsidRDefault="00367F22" w:rsidP="007B3356">
            <w:pPr>
              <w:pStyle w:val="ColumnHeadings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Description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vAlign w:val="center"/>
          </w:tcPr>
          <w:p w:rsidR="00367F22" w:rsidRPr="00A30ED5" w:rsidRDefault="00367F22" w:rsidP="00E31815">
            <w:pPr>
              <w:pStyle w:val="ColumnHeadings"/>
              <w:jc w:val="righ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Cost</w:t>
            </w:r>
          </w:p>
        </w:tc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684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Analysis and System Design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367F22" w:rsidRPr="00A30ED5" w:rsidRDefault="00367F22" w:rsidP="007B3356">
            <w:pPr>
              <w:pStyle w:val="Amoun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8000</w:t>
            </w:r>
          </w:p>
        </w:tc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6840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Site Development</w:t>
            </w:r>
          </w:p>
        </w:tc>
        <w:tc>
          <w:tcPr>
            <w:tcW w:w="17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367F22" w:rsidRPr="00A30ED5" w:rsidRDefault="00367F22" w:rsidP="007B3356">
            <w:pPr>
              <w:pStyle w:val="Amoun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30000</w:t>
            </w:r>
          </w:p>
        </w:tc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6840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Implementation/Deployment</w:t>
            </w:r>
          </w:p>
        </w:tc>
        <w:tc>
          <w:tcPr>
            <w:tcW w:w="17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367F22" w:rsidRPr="00A30ED5" w:rsidRDefault="00367F22" w:rsidP="007B3356">
            <w:pPr>
              <w:pStyle w:val="Amoun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4000</w:t>
            </w:r>
          </w:p>
        </w:tc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6840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Testing/Bug Fixing</w:t>
            </w:r>
          </w:p>
        </w:tc>
        <w:tc>
          <w:tcPr>
            <w:tcW w:w="17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367F22" w:rsidRPr="00A30ED5" w:rsidRDefault="00367F22" w:rsidP="007B3356">
            <w:pPr>
              <w:pStyle w:val="Amoun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13000</w:t>
            </w:r>
          </w:p>
        </w:tc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6840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Maintenance</w:t>
            </w:r>
          </w:p>
        </w:tc>
        <w:tc>
          <w:tcPr>
            <w:tcW w:w="17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367F22" w:rsidRPr="00A30ED5" w:rsidRDefault="00367F22" w:rsidP="007B3356">
            <w:pPr>
              <w:pStyle w:val="Amoun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5000</w:t>
            </w:r>
          </w:p>
        </w:tc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367F22" w:rsidRPr="00A30ED5" w:rsidRDefault="00367F22" w:rsidP="007B3356">
            <w:pPr>
              <w:pStyle w:val="Amoun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367F22" w:rsidRPr="00A30ED5" w:rsidRDefault="00367F22" w:rsidP="007B3356">
            <w:pPr>
              <w:pStyle w:val="Amoun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367F22" w:rsidRPr="00A30ED5" w:rsidRDefault="00367F22" w:rsidP="007B3356">
            <w:pPr>
              <w:pStyle w:val="Amoun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367F22" w:rsidRPr="00A30ED5" w:rsidRDefault="00367F22" w:rsidP="007B3356">
            <w:pPr>
              <w:pStyle w:val="Amoun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367F22" w:rsidRPr="00A30ED5" w:rsidRDefault="00367F22" w:rsidP="007B3356">
            <w:pPr>
              <w:pStyle w:val="Amoun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367F22" w:rsidRPr="00A30ED5" w:rsidRDefault="00367F22" w:rsidP="007B3356">
            <w:pPr>
              <w:pStyle w:val="Amoun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367F22" w:rsidRPr="00A30ED5" w:rsidRDefault="00367F22" w:rsidP="007B3356">
            <w:pPr>
              <w:pStyle w:val="Amoun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30ED5" w:rsidRPr="00A30ED5" w:rsidTr="00A30ED5">
        <w:trPr>
          <w:trHeight w:val="288"/>
        </w:trPr>
        <w:tc>
          <w:tcPr>
            <w:tcW w:w="83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top w:w="0" w:type="dxa"/>
            </w:tcMar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6840" w:type="dxa"/>
            <w:gridSpan w:val="3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vAlign w:val="center"/>
          </w:tcPr>
          <w:p w:rsidR="00367F22" w:rsidRPr="00A30ED5" w:rsidRDefault="00367F22" w:rsidP="007B3356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71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right w:w="216" w:type="dxa"/>
            </w:tcMar>
            <w:vAlign w:val="center"/>
          </w:tcPr>
          <w:p w:rsidR="00367F22" w:rsidRPr="00A30ED5" w:rsidRDefault="00367F22" w:rsidP="007B3356">
            <w:pPr>
              <w:pStyle w:val="Amount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A30ED5" w:rsidRPr="00A30ED5" w:rsidTr="00A30ED5">
        <w:trPr>
          <w:trHeight w:val="288"/>
        </w:trPr>
        <w:tc>
          <w:tcPr>
            <w:tcW w:w="767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997339" w:themeColor="accent6" w:themeShade="BF"/>
            </w:tcBorders>
            <w:shd w:val="clear" w:color="auto" w:fill="BFBFBF" w:themeFill="background1" w:themeFillShade="BF"/>
            <w:tcMar>
              <w:top w:w="0" w:type="dxa"/>
            </w:tcMar>
            <w:vAlign w:val="center"/>
          </w:tcPr>
          <w:p w:rsidR="00367F22" w:rsidRPr="00A30ED5" w:rsidRDefault="00367F22" w:rsidP="00367F22">
            <w:pPr>
              <w:jc w:val="righ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710" w:type="dxa"/>
            <w:gridSpan w:val="2"/>
            <w:tcBorders>
              <w:top w:val="single" w:sz="4" w:space="0" w:color="000000" w:themeColor="text1"/>
              <w:left w:val="single" w:sz="4" w:space="0" w:color="997339" w:themeColor="accent6" w:themeShade="BF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BFBFBF" w:themeFill="background1" w:themeFillShade="BF"/>
            <w:tcMar>
              <w:right w:w="216" w:type="dxa"/>
            </w:tcMar>
            <w:vAlign w:val="center"/>
          </w:tcPr>
          <w:p w:rsidR="00367F22" w:rsidRPr="00A30ED5" w:rsidRDefault="00E31815" w:rsidP="007B3356">
            <w:pPr>
              <w:pStyle w:val="Amount"/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</w:pPr>
            <w:r w:rsidRPr="00A30ED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BDT 600</w:t>
            </w:r>
            <w:r w:rsidR="00367F22" w:rsidRPr="00A30ED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0</w:t>
            </w:r>
            <w:r w:rsidRPr="00A30ED5">
              <w:rPr>
                <w:rFonts w:ascii="Times New Roman" w:hAnsi="Times New Roman"/>
                <w:b/>
                <w:color w:val="000000" w:themeColor="text1"/>
                <w:sz w:val="24"/>
                <w:szCs w:val="24"/>
              </w:rPr>
              <w:t>0</w:t>
            </w:r>
          </w:p>
        </w:tc>
      </w:tr>
      <w:tr w:rsidR="00A30ED5" w:rsidRPr="00A30ED5" w:rsidTr="00367F2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25" w:type="dxa"/>
          <w:trHeight w:val="1656"/>
        </w:trPr>
        <w:tc>
          <w:tcPr>
            <w:tcW w:w="93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67F22" w:rsidRPr="00A30ED5" w:rsidRDefault="00367F22" w:rsidP="00E31815">
            <w:pPr>
              <w:pStyle w:val="lowercenteredtext"/>
              <w:jc w:val="left"/>
              <w:rPr>
                <w:color w:val="000000" w:themeColor="text1"/>
              </w:rPr>
            </w:pPr>
          </w:p>
          <w:p w:rsidR="00E31815" w:rsidRPr="00A30ED5" w:rsidRDefault="00E31815" w:rsidP="00E31815">
            <w:pPr>
              <w:pStyle w:val="lowercenteredtext"/>
              <w:jc w:val="left"/>
              <w:rPr>
                <w:color w:val="000000" w:themeColor="text1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278"/>
              <w:gridCol w:w="2279"/>
              <w:gridCol w:w="2279"/>
              <w:gridCol w:w="2279"/>
            </w:tblGrid>
            <w:tr w:rsidR="00A30ED5" w:rsidRPr="00A30ED5" w:rsidTr="00E31815">
              <w:tc>
                <w:tcPr>
                  <w:tcW w:w="2278" w:type="dxa"/>
                </w:tcPr>
                <w:p w:rsidR="00E31815" w:rsidRPr="00A30ED5" w:rsidRDefault="00E31815" w:rsidP="00357097">
                  <w:pPr>
                    <w:pStyle w:val="lowercenteredtext"/>
                    <w:framePr w:hSpace="187" w:wrap="around" w:hAnchor="text" w:xAlign="center" w:y="289"/>
                    <w:suppressOverlap/>
                    <w:jc w:val="left"/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</w:pPr>
                  <w:r w:rsidRPr="00A30ED5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>Customer Sign-</w:t>
                  </w:r>
                </w:p>
              </w:tc>
              <w:tc>
                <w:tcPr>
                  <w:tcW w:w="2279" w:type="dxa"/>
                </w:tcPr>
                <w:p w:rsidR="00E31815" w:rsidRPr="00A30ED5" w:rsidRDefault="00E31815" w:rsidP="00357097">
                  <w:pPr>
                    <w:pStyle w:val="lowercenteredtext"/>
                    <w:framePr w:hSpace="187" w:wrap="around" w:hAnchor="text" w:xAlign="center" w:y="289"/>
                    <w:suppressOverlap/>
                    <w:jc w:val="left"/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279" w:type="dxa"/>
                </w:tcPr>
                <w:p w:rsidR="00E31815" w:rsidRPr="00A30ED5" w:rsidRDefault="00E31815" w:rsidP="00357097">
                  <w:pPr>
                    <w:pStyle w:val="lowercenteredtext"/>
                    <w:framePr w:hSpace="187" w:wrap="around" w:hAnchor="text" w:xAlign="center" w:y="289"/>
                    <w:suppressOverlap/>
                    <w:jc w:val="left"/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</w:pPr>
                </w:p>
              </w:tc>
              <w:tc>
                <w:tcPr>
                  <w:tcW w:w="2279" w:type="dxa"/>
                </w:tcPr>
                <w:p w:rsidR="00E31815" w:rsidRPr="00A30ED5" w:rsidRDefault="00E31815" w:rsidP="00357097">
                  <w:pPr>
                    <w:pStyle w:val="lowercenteredtext"/>
                    <w:framePr w:hSpace="187" w:wrap="around" w:hAnchor="text" w:xAlign="center" w:y="289"/>
                    <w:suppressOverlap/>
                    <w:jc w:val="right"/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</w:pPr>
                  <w:r w:rsidRPr="00A30ED5">
                    <w:rPr>
                      <w:rFonts w:ascii="Times New Roman" w:hAnsi="Times New Roman"/>
                      <w:color w:val="000000" w:themeColor="text1"/>
                      <w:sz w:val="28"/>
                      <w:szCs w:val="28"/>
                    </w:rPr>
                    <w:t>Sign-</w:t>
                  </w:r>
                </w:p>
              </w:tc>
            </w:tr>
          </w:tbl>
          <w:p w:rsidR="00E31815" w:rsidRPr="00A30ED5" w:rsidRDefault="00E31815" w:rsidP="00E31815">
            <w:pPr>
              <w:pStyle w:val="lowercenteredtext"/>
              <w:jc w:val="left"/>
              <w:rPr>
                <w:color w:val="000000" w:themeColor="text1"/>
              </w:rPr>
            </w:pPr>
          </w:p>
          <w:p w:rsidR="00E31815" w:rsidRPr="00A30ED5" w:rsidRDefault="00E31815" w:rsidP="00E31815">
            <w:pPr>
              <w:pStyle w:val="lowercenteredtext"/>
              <w:jc w:val="left"/>
              <w:rPr>
                <w:color w:val="000000" w:themeColor="text1"/>
              </w:rPr>
            </w:pPr>
          </w:p>
        </w:tc>
      </w:tr>
    </w:tbl>
    <w:p w:rsidR="007F5BB3" w:rsidRDefault="007F5BB3" w:rsidP="007B3356"/>
    <w:sectPr w:rsidR="007F5BB3" w:rsidSect="000E042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F22"/>
    <w:rsid w:val="00010191"/>
    <w:rsid w:val="000425C7"/>
    <w:rsid w:val="000653AC"/>
    <w:rsid w:val="000D6448"/>
    <w:rsid w:val="000E042A"/>
    <w:rsid w:val="000F6B47"/>
    <w:rsid w:val="000F7D4F"/>
    <w:rsid w:val="001119DF"/>
    <w:rsid w:val="00130F5B"/>
    <w:rsid w:val="00140EA0"/>
    <w:rsid w:val="00161DB3"/>
    <w:rsid w:val="00181917"/>
    <w:rsid w:val="001B4F7A"/>
    <w:rsid w:val="001B70FF"/>
    <w:rsid w:val="001F0F9F"/>
    <w:rsid w:val="00202E66"/>
    <w:rsid w:val="002523E9"/>
    <w:rsid w:val="00297A63"/>
    <w:rsid w:val="002D128D"/>
    <w:rsid w:val="002F6035"/>
    <w:rsid w:val="00304275"/>
    <w:rsid w:val="003055DC"/>
    <w:rsid w:val="00311C97"/>
    <w:rsid w:val="003272DA"/>
    <w:rsid w:val="00357097"/>
    <w:rsid w:val="00367F22"/>
    <w:rsid w:val="003E5FCD"/>
    <w:rsid w:val="00441785"/>
    <w:rsid w:val="00442CDA"/>
    <w:rsid w:val="004557F7"/>
    <w:rsid w:val="0045588D"/>
    <w:rsid w:val="00455F93"/>
    <w:rsid w:val="004C656B"/>
    <w:rsid w:val="004F202D"/>
    <w:rsid w:val="005209B5"/>
    <w:rsid w:val="00521569"/>
    <w:rsid w:val="00570AC8"/>
    <w:rsid w:val="0057647C"/>
    <w:rsid w:val="00577677"/>
    <w:rsid w:val="005865E7"/>
    <w:rsid w:val="00600046"/>
    <w:rsid w:val="006329A5"/>
    <w:rsid w:val="00693B9F"/>
    <w:rsid w:val="00704C33"/>
    <w:rsid w:val="00705D71"/>
    <w:rsid w:val="00776BCB"/>
    <w:rsid w:val="007B3356"/>
    <w:rsid w:val="007B38EB"/>
    <w:rsid w:val="007D74AE"/>
    <w:rsid w:val="007F242B"/>
    <w:rsid w:val="007F5BB3"/>
    <w:rsid w:val="008171B1"/>
    <w:rsid w:val="00820427"/>
    <w:rsid w:val="008C58CA"/>
    <w:rsid w:val="008C5A0E"/>
    <w:rsid w:val="008E45DF"/>
    <w:rsid w:val="00912BEF"/>
    <w:rsid w:val="00953D43"/>
    <w:rsid w:val="00954EF9"/>
    <w:rsid w:val="00955153"/>
    <w:rsid w:val="009730B3"/>
    <w:rsid w:val="009D7158"/>
    <w:rsid w:val="00A30ED5"/>
    <w:rsid w:val="00A42A8C"/>
    <w:rsid w:val="00A472D4"/>
    <w:rsid w:val="00A50CC1"/>
    <w:rsid w:val="00A54A6E"/>
    <w:rsid w:val="00A63377"/>
    <w:rsid w:val="00A87BAC"/>
    <w:rsid w:val="00A908B1"/>
    <w:rsid w:val="00AD1385"/>
    <w:rsid w:val="00AD6E6B"/>
    <w:rsid w:val="00BE0AE9"/>
    <w:rsid w:val="00BF5438"/>
    <w:rsid w:val="00BF6E4C"/>
    <w:rsid w:val="00C41844"/>
    <w:rsid w:val="00C50F0E"/>
    <w:rsid w:val="00C54AE4"/>
    <w:rsid w:val="00C96E6F"/>
    <w:rsid w:val="00CA1C8D"/>
    <w:rsid w:val="00CC38AE"/>
    <w:rsid w:val="00D116D5"/>
    <w:rsid w:val="00D22A89"/>
    <w:rsid w:val="00D719AB"/>
    <w:rsid w:val="00D824D4"/>
    <w:rsid w:val="00DB6D0A"/>
    <w:rsid w:val="00DF1EAB"/>
    <w:rsid w:val="00E020A7"/>
    <w:rsid w:val="00E31815"/>
    <w:rsid w:val="00E47F00"/>
    <w:rsid w:val="00E52614"/>
    <w:rsid w:val="00E722D5"/>
    <w:rsid w:val="00E97E88"/>
    <w:rsid w:val="00EB4F05"/>
    <w:rsid w:val="00ED5BBA"/>
    <w:rsid w:val="00F006F7"/>
    <w:rsid w:val="00F01E9A"/>
    <w:rsid w:val="00F16FE2"/>
    <w:rsid w:val="00F27AD7"/>
    <w:rsid w:val="00F50A57"/>
    <w:rsid w:val="00F56369"/>
    <w:rsid w:val="00F77FBF"/>
    <w:rsid w:val="00FE069C"/>
    <w:rsid w:val="00FE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o:colormru v:ext="edit" colors="#f9f3db"/>
    </o:shapedefaults>
    <o:shapelayout v:ext="edit">
      <o:idmap v:ext="edit" data="1"/>
    </o:shapelayout>
  </w:shapeDefaults>
  <w:decimalSymbol w:val="."/>
  <w:listSeparator w:val=","/>
  <w15:docId w15:val="{A9E42453-DC6D-4DE2-96CF-F706F150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356"/>
    <w:rPr>
      <w:rFonts w:asciiTheme="minorHAnsi" w:hAnsiTheme="minorHAnsi"/>
      <w:sz w:val="16"/>
      <w:szCs w:val="16"/>
    </w:rPr>
  </w:style>
  <w:style w:type="paragraph" w:styleId="Heading1">
    <w:name w:val="heading 1"/>
    <w:basedOn w:val="Normal"/>
    <w:next w:val="Normal"/>
    <w:autoRedefine/>
    <w:qFormat/>
    <w:rsid w:val="00E31815"/>
    <w:pPr>
      <w:keepNext/>
      <w:framePr w:hSpace="187" w:wrap="around" w:hAnchor="text" w:xAlign="center" w:y="289"/>
      <w:spacing w:before="360"/>
      <w:suppressOverlap/>
      <w:jc w:val="right"/>
      <w:outlineLvl w:val="0"/>
    </w:pPr>
    <w:rPr>
      <w:rFonts w:asciiTheme="majorHAnsi" w:hAnsiTheme="majorHAnsi" w:cs="Arial"/>
      <w:bCs/>
      <w:color w:val="C19859" w:themeColor="accent6"/>
      <w:kern w:val="44"/>
      <w:sz w:val="36"/>
      <w:szCs w:val="36"/>
    </w:rPr>
  </w:style>
  <w:style w:type="paragraph" w:styleId="Heading2">
    <w:name w:val="heading 2"/>
    <w:basedOn w:val="Normal"/>
    <w:next w:val="Normal"/>
    <w:qFormat/>
    <w:rsid w:val="007B3356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B3356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mount">
    <w:name w:val="Amount"/>
    <w:basedOn w:val="Normal"/>
    <w:rsid w:val="003E5FCD"/>
    <w:pPr>
      <w:jc w:val="right"/>
    </w:pPr>
  </w:style>
  <w:style w:type="paragraph" w:customStyle="1" w:styleId="DateandNumber">
    <w:name w:val="Date and Number"/>
    <w:basedOn w:val="Normal"/>
    <w:rsid w:val="007B3356"/>
    <w:pPr>
      <w:spacing w:line="264" w:lineRule="auto"/>
      <w:jc w:val="right"/>
    </w:pPr>
    <w:rPr>
      <w:color w:val="664D26" w:themeColor="accent6" w:themeShade="80"/>
      <w:spacing w:val="4"/>
    </w:rPr>
  </w:style>
  <w:style w:type="paragraph" w:customStyle="1" w:styleId="thankyou">
    <w:name w:val="thank you"/>
    <w:basedOn w:val="Normal"/>
    <w:autoRedefine/>
    <w:rsid w:val="007B3356"/>
    <w:pPr>
      <w:spacing w:before="100"/>
      <w:jc w:val="center"/>
    </w:pPr>
    <w:rPr>
      <w:b/>
      <w:i/>
      <w:color w:val="C19859" w:themeColor="accent6"/>
      <w:sz w:val="22"/>
      <w:szCs w:val="22"/>
    </w:rPr>
  </w:style>
  <w:style w:type="paragraph" w:customStyle="1" w:styleId="headingright">
    <w:name w:val="heading right"/>
    <w:basedOn w:val="rightalignedtext"/>
    <w:rsid w:val="007B3356"/>
    <w:rPr>
      <w:rFonts w:asciiTheme="majorHAnsi" w:hAnsiTheme="majorHAnsi"/>
      <w:b/>
      <w:color w:val="C19859" w:themeColor="accent6"/>
    </w:rPr>
  </w:style>
  <w:style w:type="paragraph" w:customStyle="1" w:styleId="lowercenteredtext">
    <w:name w:val="lower centered text"/>
    <w:basedOn w:val="Normal"/>
    <w:rsid w:val="007B3356"/>
    <w:pPr>
      <w:spacing w:before="480"/>
      <w:jc w:val="center"/>
    </w:pPr>
    <w:rPr>
      <w:color w:val="664D26" w:themeColor="accent6" w:themeShade="80"/>
    </w:rPr>
  </w:style>
  <w:style w:type="paragraph" w:customStyle="1" w:styleId="ColumnHeadings">
    <w:name w:val="Column Headings"/>
    <w:basedOn w:val="Heading2"/>
    <w:autoRedefine/>
    <w:rsid w:val="007B3356"/>
    <w:pPr>
      <w:keepNext w:val="0"/>
      <w:spacing w:before="0" w:after="0"/>
    </w:pPr>
    <w:rPr>
      <w:rFonts w:cs="Times New Roman"/>
      <w:bCs w:val="0"/>
      <w:i w:val="0"/>
      <w:iCs w:val="0"/>
      <w:color w:val="C19859" w:themeColor="accent6"/>
      <w:sz w:val="16"/>
      <w:szCs w:val="16"/>
    </w:rPr>
  </w:style>
  <w:style w:type="paragraph" w:customStyle="1" w:styleId="slogan">
    <w:name w:val="slogan"/>
    <w:basedOn w:val="Normal"/>
    <w:rsid w:val="007B3356"/>
    <w:pPr>
      <w:spacing w:after="60"/>
      <w:outlineLvl w:val="2"/>
    </w:pPr>
    <w:rPr>
      <w:i/>
      <w:spacing w:val="4"/>
      <w:sz w:val="14"/>
      <w:szCs w:val="18"/>
    </w:rPr>
  </w:style>
  <w:style w:type="paragraph" w:styleId="BalloonText">
    <w:name w:val="Balloon Text"/>
    <w:basedOn w:val="Normal"/>
    <w:link w:val="BalloonTextChar"/>
    <w:rsid w:val="00F50A57"/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rsid w:val="00F50A57"/>
    <w:rPr>
      <w:rFonts w:ascii="Tahoma" w:hAnsi="Tahoma" w:cs="Tahoma"/>
      <w:color w:val="000000"/>
      <w:sz w:val="16"/>
      <w:szCs w:val="16"/>
    </w:rPr>
  </w:style>
  <w:style w:type="paragraph" w:customStyle="1" w:styleId="labels">
    <w:name w:val="labels"/>
    <w:basedOn w:val="Normal"/>
    <w:rsid w:val="007B3356"/>
    <w:pPr>
      <w:jc w:val="right"/>
    </w:pPr>
    <w:rPr>
      <w:b/>
      <w:color w:val="C19859" w:themeColor="accent6"/>
    </w:rPr>
  </w:style>
  <w:style w:type="paragraph" w:customStyle="1" w:styleId="rightalignedtext">
    <w:name w:val="right aligned text"/>
    <w:basedOn w:val="Normal"/>
    <w:rsid w:val="007B3356"/>
    <w:pPr>
      <w:spacing w:line="240" w:lineRule="atLeast"/>
      <w:jc w:val="right"/>
    </w:pPr>
    <w:rPr>
      <w:color w:val="664D26" w:themeColor="accent6" w:themeShade="80"/>
    </w:rPr>
  </w:style>
  <w:style w:type="character" w:styleId="PlaceholderText">
    <w:name w:val="Placeholder Text"/>
    <w:basedOn w:val="DefaultParagraphFont"/>
    <w:uiPriority w:val="99"/>
    <w:semiHidden/>
    <w:rsid w:val="007B3356"/>
    <w:rPr>
      <w:color w:val="808080"/>
    </w:rPr>
  </w:style>
  <w:style w:type="table" w:styleId="TableGrid">
    <w:name w:val="Table Grid"/>
    <w:basedOn w:val="TableNormal"/>
    <w:rsid w:val="00E318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hid%20Hasan\AppData\Roaming\Microsoft\Templates\Service%20invoice%20(Sienna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DC5E43CFE14CC88DA8146B5CEC1E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DFFEB-A300-4BEE-9B49-6F8BE53C952B}"/>
      </w:docPartPr>
      <w:docPartBody>
        <w:p w:rsidR="00FB01A5" w:rsidRDefault="00DB5A30">
          <w:pPr>
            <w:pStyle w:val="9BDC5E43CFE14CC88DA8146B5CEC1ECA"/>
          </w:pPr>
          <w:r w:rsidRPr="007B3356">
            <w:t>[Enter a date]</w:t>
          </w:r>
        </w:p>
      </w:docPartBody>
    </w:docPart>
    <w:docPart>
      <w:docPartPr>
        <w:name w:val="DB14CC72229846C88CBD6EF500740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9788E2-C969-4D9C-A341-E2A3233CFD31}"/>
      </w:docPartPr>
      <w:docPartBody>
        <w:p w:rsidR="00FB01A5" w:rsidRDefault="00DB5A30">
          <w:pPr>
            <w:pStyle w:val="DB14CC72229846C88CBD6EF500740A02"/>
          </w:pPr>
          <w:r>
            <w:t>[100]</w:t>
          </w:r>
        </w:p>
      </w:docPartBody>
    </w:docPart>
    <w:docPart>
      <w:docPartPr>
        <w:name w:val="EB242DE1EDFD4A849598D294407170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1E035-930C-4D68-A218-10A30FCE3E1E}"/>
      </w:docPartPr>
      <w:docPartBody>
        <w:p w:rsidR="00FB01A5" w:rsidRDefault="00394D6F" w:rsidP="00394D6F">
          <w:pPr>
            <w:pStyle w:val="EB242DE1EDFD4A849598D2944071700C"/>
          </w:pPr>
          <w:r>
            <w:t>[Name]</w:t>
          </w:r>
        </w:p>
      </w:docPartBody>
    </w:docPart>
    <w:docPart>
      <w:docPartPr>
        <w:name w:val="C6BB57F7DFE04AEAA25834885E897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159CC5-86A9-4B96-A529-AE6B125A2B2E}"/>
      </w:docPartPr>
      <w:docPartBody>
        <w:p w:rsidR="00FB01A5" w:rsidRDefault="00394D6F" w:rsidP="00394D6F">
          <w:pPr>
            <w:pStyle w:val="C6BB57F7DFE04AEAA25834885E897051"/>
          </w:pPr>
          <w:r>
            <w:t>[Company Name]</w:t>
          </w:r>
        </w:p>
      </w:docPartBody>
    </w:docPart>
    <w:docPart>
      <w:docPartPr>
        <w:name w:val="061D092479B747F4B83E40F711E950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67EC23-7735-4653-94CB-96E8FEB2C0EC}"/>
      </w:docPartPr>
      <w:docPartBody>
        <w:p w:rsidR="00FB01A5" w:rsidRDefault="00394D6F" w:rsidP="00394D6F">
          <w:pPr>
            <w:pStyle w:val="061D092479B747F4B83E40F711E950AB"/>
          </w:pPr>
          <w:r>
            <w:t>[Street Address]</w:t>
          </w:r>
        </w:p>
      </w:docPartBody>
    </w:docPart>
    <w:docPart>
      <w:docPartPr>
        <w:name w:val="B470FDB3E284437C9A10C9FEA52A4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36392-EB4D-4AB7-81B7-1CBC208F1E57}"/>
      </w:docPartPr>
      <w:docPartBody>
        <w:p w:rsidR="00FB01A5" w:rsidRDefault="00394D6F" w:rsidP="00394D6F">
          <w:pPr>
            <w:pStyle w:val="B470FDB3E284437C9A10C9FEA52A4F25"/>
          </w:pPr>
          <w:r>
            <w:t>[City, ST  ZIP Code]</w:t>
          </w:r>
        </w:p>
      </w:docPartBody>
    </w:docPart>
    <w:docPart>
      <w:docPartPr>
        <w:name w:val="73A95F7BC19B479FB13DFEDD81C4E5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44794-F397-4B39-AAE2-E2B5DB2E0BDD}"/>
      </w:docPartPr>
      <w:docPartBody>
        <w:p w:rsidR="00FB01A5" w:rsidRDefault="00394D6F" w:rsidP="00394D6F">
          <w:pPr>
            <w:pStyle w:val="73A95F7BC19B479FB13DFEDD81C4E5E9"/>
          </w:pPr>
          <w:r>
            <w:t>[Phone]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6F"/>
    <w:rsid w:val="001738D3"/>
    <w:rsid w:val="0022310D"/>
    <w:rsid w:val="00394D6F"/>
    <w:rsid w:val="00462729"/>
    <w:rsid w:val="00D125AD"/>
    <w:rsid w:val="00DB5A30"/>
    <w:rsid w:val="00FB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276E47432F41E2B88AAC8FD9BC3530">
    <w:name w:val="1E276E47432F41E2B88AAC8FD9BC3530"/>
  </w:style>
  <w:style w:type="paragraph" w:customStyle="1" w:styleId="9BDC5E43CFE14CC88DA8146B5CEC1ECA">
    <w:name w:val="9BDC5E43CFE14CC88DA8146B5CEC1ECA"/>
  </w:style>
  <w:style w:type="paragraph" w:customStyle="1" w:styleId="DB14CC72229846C88CBD6EF500740A02">
    <w:name w:val="DB14CC72229846C88CBD6EF500740A02"/>
  </w:style>
  <w:style w:type="paragraph" w:customStyle="1" w:styleId="15D35E7148B34205990D24BEBCAB1D4C">
    <w:name w:val="15D35E7148B34205990D24BEBCAB1D4C"/>
  </w:style>
  <w:style w:type="paragraph" w:customStyle="1" w:styleId="04BA05AC0AFD4CD194C226B769E332C2">
    <w:name w:val="04BA05AC0AFD4CD194C226B769E332C2"/>
  </w:style>
  <w:style w:type="paragraph" w:customStyle="1" w:styleId="9861C6010F9940288948D967A6D1F990">
    <w:name w:val="9861C6010F9940288948D967A6D1F990"/>
  </w:style>
  <w:style w:type="paragraph" w:customStyle="1" w:styleId="E5DE97E555914B468D62BC19F77948F9">
    <w:name w:val="E5DE97E555914B468D62BC19F77948F9"/>
  </w:style>
  <w:style w:type="paragraph" w:customStyle="1" w:styleId="69E09A1E4DE84CF996A220465D1BBD09">
    <w:name w:val="69E09A1E4DE84CF996A220465D1BBD09"/>
  </w:style>
  <w:style w:type="paragraph" w:customStyle="1" w:styleId="74375DD09E624DB1AA2F30132BC9C788">
    <w:name w:val="74375DD09E624DB1AA2F30132BC9C788"/>
  </w:style>
  <w:style w:type="paragraph" w:customStyle="1" w:styleId="47E7BE94092B470CA7E99BDBF38D2326">
    <w:name w:val="47E7BE94092B470CA7E99BDBF38D2326"/>
  </w:style>
  <w:style w:type="paragraph" w:customStyle="1" w:styleId="95265066995F40A594B6CD75279CA63D">
    <w:name w:val="95265066995F40A594B6CD75279CA63D"/>
  </w:style>
  <w:style w:type="paragraph" w:customStyle="1" w:styleId="4BB7070C0A81432DB3FDC00602A0468B">
    <w:name w:val="4BB7070C0A81432DB3FDC00602A0468B"/>
  </w:style>
  <w:style w:type="paragraph" w:customStyle="1" w:styleId="6808FBD72C734EACA0B69836EA845EB2">
    <w:name w:val="6808FBD72C734EACA0B69836EA845EB2"/>
  </w:style>
  <w:style w:type="paragraph" w:customStyle="1" w:styleId="1102B3F0974A472AAF49DF37932F3FA9">
    <w:name w:val="1102B3F0974A472AAF49DF37932F3FA9"/>
  </w:style>
  <w:style w:type="paragraph" w:customStyle="1" w:styleId="AC999BDDCBC34BCDACD60F93B456E9AA">
    <w:name w:val="AC999BDDCBC34BCDACD60F93B456E9AA"/>
  </w:style>
  <w:style w:type="paragraph" w:customStyle="1" w:styleId="EB242DE1EDFD4A849598D2944071700C">
    <w:name w:val="EB242DE1EDFD4A849598D2944071700C"/>
    <w:rsid w:val="00394D6F"/>
  </w:style>
  <w:style w:type="paragraph" w:customStyle="1" w:styleId="C6BB57F7DFE04AEAA25834885E897051">
    <w:name w:val="C6BB57F7DFE04AEAA25834885E897051"/>
    <w:rsid w:val="00394D6F"/>
  </w:style>
  <w:style w:type="paragraph" w:customStyle="1" w:styleId="061D092479B747F4B83E40F711E950AB">
    <w:name w:val="061D092479B747F4B83E40F711E950AB"/>
    <w:rsid w:val="00394D6F"/>
  </w:style>
  <w:style w:type="paragraph" w:customStyle="1" w:styleId="B470FDB3E284437C9A10C9FEA52A4F25">
    <w:name w:val="B470FDB3E284437C9A10C9FEA52A4F25"/>
    <w:rsid w:val="00394D6F"/>
  </w:style>
  <w:style w:type="paragraph" w:customStyle="1" w:styleId="73A95F7BC19B479FB13DFEDD81C4E5E9">
    <w:name w:val="73A95F7BC19B479FB13DFEDD81C4E5E9"/>
    <w:rsid w:val="00394D6F"/>
  </w:style>
  <w:style w:type="paragraph" w:customStyle="1" w:styleId="E1C614F50CC440BDAF97A0B489E70B44">
    <w:name w:val="E1C614F50CC440BDAF97A0B489E70B44"/>
    <w:rsid w:val="00394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Trek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CA01AB-FCB7-40B9-A010-6EB84B780CF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6B37E23-64A2-4C5A-A8C9-E554AF004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(Sienna design)</Template>
  <TotalTime>42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Nahid Hasan</dc:creator>
  <cp:keywords/>
  <cp:lastModifiedBy>Nahid Hasan</cp:lastModifiedBy>
  <cp:revision>5</cp:revision>
  <cp:lastPrinted>2004-09-22T01:52:00Z</cp:lastPrinted>
  <dcterms:created xsi:type="dcterms:W3CDTF">2017-02-06T15:08:00Z</dcterms:created>
  <dcterms:modified xsi:type="dcterms:W3CDTF">2017-02-06T16:25:00Z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TC103871559990</vt:lpwstr>
  </property>
</Properties>
</file>